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886"/>
        <w:gridCol w:w="5240"/>
        <w:gridCol w:w="2503"/>
      </w:tblGrid>
      <w:tr w:rsidR="00F07842" w:rsidRPr="00F07842">
        <w:tc>
          <w:tcPr>
            <w:tcW w:w="9855" w:type="dxa"/>
            <w:gridSpan w:val="3"/>
            <w:shd w:val="clear" w:color="auto" w:fill="000000"/>
          </w:tcPr>
          <w:p w:rsidR="00F07842" w:rsidRPr="00F07842" w:rsidRDefault="00CD298D" w:rsidP="009D3FC1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Projeto</w:t>
            </w:r>
            <w:proofErr w:type="spellEnd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 xml:space="preserve"> </w:t>
            </w:r>
            <w:r w:rsidR="00E148B6">
              <w:rPr>
                <w:rFonts w:ascii="Arial Black" w:hAnsi="Arial Black" w:cs="Arial"/>
                <w:color w:val="FFFFFF"/>
                <w:sz w:val="28"/>
                <w:szCs w:val="28"/>
              </w:rPr>
              <w:t xml:space="preserve">Site </w:t>
            </w:r>
            <w:proofErr w:type="spellStart"/>
            <w:r w:rsidR="00E148B6">
              <w:rPr>
                <w:rFonts w:ascii="Arial Black" w:hAnsi="Arial Black" w:cs="Arial"/>
                <w:color w:val="FFFFFF"/>
                <w:sz w:val="28"/>
                <w:szCs w:val="28"/>
              </w:rPr>
              <w:t>Instituc</w: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ional</w:t>
            </w:r>
            <w:proofErr w:type="spellEnd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Empresa</w:t>
            </w:r>
            <w:proofErr w:type="spellEnd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Júnior</w:t>
            </w:r>
            <w:proofErr w:type="spellEnd"/>
          </w:p>
        </w:tc>
      </w:tr>
      <w:tr w:rsidR="00F07842" w:rsidRPr="008B5F9C">
        <w:tc>
          <w:tcPr>
            <w:tcW w:w="9855" w:type="dxa"/>
            <w:gridSpan w:val="3"/>
          </w:tcPr>
          <w:p w:rsidR="00F07842" w:rsidRPr="00CD298D" w:rsidRDefault="00F07842" w:rsidP="00CD298D">
            <w:pPr>
              <w:spacing w:before="40" w:after="40"/>
              <w:jc w:val="center"/>
              <w:rPr>
                <w:rFonts w:ascii="Arial Black" w:hAnsi="Arial Black" w:cs="Arial"/>
                <w:sz w:val="24"/>
                <w:szCs w:val="24"/>
                <w:lang w:val="pt-BR"/>
              </w:rPr>
            </w:pPr>
            <w:r>
              <w:rPr>
                <w:rFonts w:ascii="Arial Black" w:hAnsi="Arial Black" w:cs="Arial"/>
                <w:sz w:val="24"/>
                <w:szCs w:val="24"/>
                <w:lang w:val="pt-BR"/>
              </w:rPr>
              <w:t>DECLARAÇÃO DE ESCOPO</w:t>
            </w:r>
          </w:p>
        </w:tc>
      </w:tr>
      <w:tr w:rsidR="00F07842" w:rsidRPr="00F07842">
        <w:tc>
          <w:tcPr>
            <w:tcW w:w="1908" w:type="dxa"/>
          </w:tcPr>
          <w:p w:rsidR="00F07842" w:rsidRPr="00F07842" w:rsidRDefault="00F07842" w:rsidP="00F07842">
            <w:pPr>
              <w:rPr>
                <w:rFonts w:cs="Arial"/>
                <w:sz w:val="24"/>
                <w:szCs w:val="24"/>
              </w:rPr>
            </w:pPr>
            <w:proofErr w:type="spellStart"/>
            <w:r w:rsidRPr="00F07842">
              <w:rPr>
                <w:rFonts w:cs="Arial"/>
                <w:sz w:val="24"/>
                <w:szCs w:val="24"/>
              </w:rPr>
              <w:t>Preparado</w:t>
            </w:r>
            <w:proofErr w:type="spellEnd"/>
            <w:r w:rsidRPr="00F0784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07842">
              <w:rPr>
                <w:rFonts w:cs="Arial"/>
                <w:sz w:val="24"/>
                <w:szCs w:val="24"/>
              </w:rPr>
              <w:t>por</w:t>
            </w:r>
            <w:proofErr w:type="spellEnd"/>
            <w:r w:rsidRPr="00F07842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5400" w:type="dxa"/>
          </w:tcPr>
          <w:p w:rsidR="00F07842" w:rsidRPr="00F07842" w:rsidRDefault="00CD298D" w:rsidP="00F07842">
            <w:pPr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</w:rPr>
              <w:t>Alexandre Moreira Medina</w:t>
            </w:r>
          </w:p>
        </w:tc>
        <w:tc>
          <w:tcPr>
            <w:tcW w:w="2547" w:type="dxa"/>
          </w:tcPr>
          <w:p w:rsidR="00F07842" w:rsidRPr="00F07842" w:rsidRDefault="00F07842" w:rsidP="00CD298D">
            <w:pPr>
              <w:rPr>
                <w:rFonts w:cs="Arial"/>
                <w:sz w:val="24"/>
                <w:szCs w:val="24"/>
              </w:rPr>
            </w:pPr>
            <w:proofErr w:type="spellStart"/>
            <w:r w:rsidRPr="00F07842">
              <w:rPr>
                <w:rFonts w:cs="Arial"/>
                <w:sz w:val="24"/>
                <w:szCs w:val="24"/>
              </w:rPr>
              <w:t>Versão</w:t>
            </w:r>
            <w:proofErr w:type="spellEnd"/>
            <w:r w:rsidRPr="00F07842">
              <w:rPr>
                <w:rFonts w:cs="Arial"/>
                <w:sz w:val="24"/>
                <w:szCs w:val="24"/>
              </w:rPr>
              <w:t xml:space="preserve"> </w:t>
            </w:r>
            <w:r w:rsidR="00CD298D">
              <w:rPr>
                <w:rFonts w:cs="Arial"/>
                <w:sz w:val="24"/>
                <w:szCs w:val="24"/>
              </w:rPr>
              <w:t>1.0</w:t>
            </w:r>
          </w:p>
        </w:tc>
      </w:tr>
      <w:tr w:rsidR="00F07842" w:rsidRPr="00F07842">
        <w:tc>
          <w:tcPr>
            <w:tcW w:w="1908" w:type="dxa"/>
          </w:tcPr>
          <w:p w:rsidR="00F07842" w:rsidRPr="00F07842" w:rsidRDefault="00F07842" w:rsidP="00F07842">
            <w:pPr>
              <w:rPr>
                <w:rFonts w:cs="Arial"/>
                <w:sz w:val="24"/>
                <w:szCs w:val="24"/>
              </w:rPr>
            </w:pPr>
            <w:proofErr w:type="spellStart"/>
            <w:r w:rsidRPr="00F07842">
              <w:rPr>
                <w:rFonts w:cs="Arial"/>
                <w:sz w:val="24"/>
                <w:szCs w:val="24"/>
              </w:rPr>
              <w:t>Aprovado</w:t>
            </w:r>
            <w:proofErr w:type="spellEnd"/>
            <w:r w:rsidRPr="00F0784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07842">
              <w:rPr>
                <w:rFonts w:cs="Arial"/>
                <w:sz w:val="24"/>
                <w:szCs w:val="24"/>
              </w:rPr>
              <w:t>por</w:t>
            </w:r>
            <w:proofErr w:type="spellEnd"/>
            <w:r w:rsidRPr="00F07842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5400" w:type="dxa"/>
          </w:tcPr>
          <w:p w:rsidR="00F07842" w:rsidRPr="00F07842" w:rsidRDefault="00CD298D" w:rsidP="00F07842">
            <w:pPr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</w:rPr>
              <w:t xml:space="preserve">Giancarlo </w:t>
            </w:r>
            <w:proofErr w:type="spellStart"/>
            <w:r>
              <w:rPr>
                <w:rFonts w:cs="Arial"/>
                <w:sz w:val="24"/>
                <w:szCs w:val="24"/>
              </w:rPr>
              <w:t>Jost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Ribeiro</w:t>
            </w:r>
          </w:p>
        </w:tc>
        <w:tc>
          <w:tcPr>
            <w:tcW w:w="2547" w:type="dxa"/>
          </w:tcPr>
          <w:p w:rsidR="00F07842" w:rsidRPr="00F07842" w:rsidRDefault="007076BF" w:rsidP="00F078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27</w:t>
            </w:r>
            <w:r w:rsidR="00CD298D">
              <w:rPr>
                <w:rFonts w:cs="Arial"/>
                <w:sz w:val="24"/>
                <w:szCs w:val="24"/>
              </w:rPr>
              <w:t>/03/2017</w:t>
            </w:r>
          </w:p>
        </w:tc>
      </w:tr>
    </w:tbl>
    <w:p w:rsidR="00003839" w:rsidRPr="0033114F" w:rsidRDefault="00003839" w:rsidP="00003839">
      <w:pPr>
        <w:pStyle w:val="Ttulo2"/>
        <w:rPr>
          <w:szCs w:val="24"/>
        </w:rPr>
      </w:pPr>
      <w:r w:rsidRPr="0033114F">
        <w:rPr>
          <w:szCs w:val="24"/>
        </w:rPr>
        <w:t>Time do Projeto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7"/>
        <w:gridCol w:w="2601"/>
        <w:gridCol w:w="2520"/>
        <w:gridCol w:w="2340"/>
      </w:tblGrid>
      <w:tr w:rsidR="00003839" w:rsidRPr="008C5D75">
        <w:trPr>
          <w:cantSplit/>
          <w:trHeight w:val="180"/>
        </w:trPr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839" w:rsidRPr="008C5D75" w:rsidRDefault="00CD298D" w:rsidP="00003839">
            <w:pPr>
              <w:pStyle w:val="NormalTableText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Membro da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CompAct</w:t>
            </w:r>
            <w:proofErr w:type="spellEnd"/>
          </w:p>
          <w:p w:rsidR="00003839" w:rsidRPr="008C5D75" w:rsidRDefault="00CD298D" w:rsidP="00003839">
            <w:pPr>
              <w:pStyle w:val="NormalTableText"/>
              <w:jc w:val="center"/>
              <w:rPr>
                <w:rFonts w:ascii="Arial" w:hAnsi="Arial" w:cs="Arial"/>
                <w:i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pt-BR"/>
              </w:rPr>
              <w:t>Gerente</w:t>
            </w: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839" w:rsidRPr="008C5D75" w:rsidRDefault="00CD298D" w:rsidP="00003839">
            <w:pPr>
              <w:pStyle w:val="NormalTableText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Trainee</w:t>
            </w:r>
          </w:p>
          <w:p w:rsidR="00003839" w:rsidRPr="008C5D75" w:rsidRDefault="00CD298D" w:rsidP="00003839">
            <w:pPr>
              <w:pStyle w:val="Normal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pt-BR"/>
              </w:rPr>
              <w:t>Desenvolvedor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98D" w:rsidRPr="008C5D75" w:rsidRDefault="00CD298D" w:rsidP="00CD298D">
            <w:pPr>
              <w:pStyle w:val="NormalTableText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Trainee</w:t>
            </w:r>
          </w:p>
          <w:p w:rsidR="00003839" w:rsidRPr="008C5D75" w:rsidRDefault="00CD298D" w:rsidP="00CD298D">
            <w:pPr>
              <w:pStyle w:val="Normal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pt-BR"/>
              </w:rPr>
              <w:t>Desenvolvedor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839" w:rsidRPr="008C5D75" w:rsidRDefault="00CD298D" w:rsidP="00003839">
            <w:pPr>
              <w:pStyle w:val="NormalTableText"/>
              <w:ind w:right="-104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Trainee</w:t>
            </w:r>
          </w:p>
          <w:p w:rsidR="00003839" w:rsidRPr="008C5D75" w:rsidRDefault="00CD298D" w:rsidP="00003839">
            <w:pPr>
              <w:pStyle w:val="Normal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pt-BR"/>
              </w:rPr>
              <w:t>Desenvolvedor</w:t>
            </w:r>
          </w:p>
        </w:tc>
      </w:tr>
    </w:tbl>
    <w:p w:rsidR="00003839" w:rsidRPr="0033114F" w:rsidRDefault="00003839" w:rsidP="00003839">
      <w:pPr>
        <w:pStyle w:val="Ttulo2"/>
        <w:rPr>
          <w:szCs w:val="24"/>
        </w:rPr>
      </w:pPr>
      <w:r w:rsidRPr="0033114F">
        <w:rPr>
          <w:szCs w:val="24"/>
        </w:rPr>
        <w:t>Descrição do Projeto</w:t>
      </w:r>
    </w:p>
    <w:p w:rsidR="00447479" w:rsidRDefault="00E148B6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O projeto envolverá a construção de um site institucional</w:t>
      </w:r>
      <w:r w:rsidR="000A0AC2">
        <w:rPr>
          <w:rFonts w:cs="Arial"/>
          <w:sz w:val="24"/>
          <w:szCs w:val="24"/>
          <w:lang w:val="pt-BR"/>
        </w:rPr>
        <w:t>, para ajudar na divulgação da empresa júnior. Através desse site será possível divulgar a carta de serviços, o que é a empresa júnior e o que é o movimento empresa júnior.</w:t>
      </w:r>
    </w:p>
    <w:p w:rsidR="00003839" w:rsidRPr="0033114F" w:rsidRDefault="00003839" w:rsidP="00003839">
      <w:pPr>
        <w:pStyle w:val="Ttulo2"/>
        <w:rPr>
          <w:szCs w:val="24"/>
        </w:rPr>
      </w:pPr>
      <w:r w:rsidRPr="0033114F">
        <w:rPr>
          <w:szCs w:val="24"/>
        </w:rPr>
        <w:t>Objetivo do projeto</w:t>
      </w:r>
    </w:p>
    <w:p w:rsidR="00003839" w:rsidRPr="007D3A3F" w:rsidRDefault="000A0AC2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Dar uma visão real de projeto para os novos trainees da </w:t>
      </w:r>
      <w:proofErr w:type="spellStart"/>
      <w:r>
        <w:rPr>
          <w:rFonts w:cs="Arial"/>
          <w:sz w:val="24"/>
          <w:szCs w:val="24"/>
          <w:lang w:val="pt-BR"/>
        </w:rPr>
        <w:t>CompAct</w:t>
      </w:r>
      <w:proofErr w:type="spellEnd"/>
      <w:r>
        <w:rPr>
          <w:rFonts w:cs="Arial"/>
          <w:sz w:val="24"/>
          <w:szCs w:val="24"/>
          <w:lang w:val="pt-BR"/>
        </w:rPr>
        <w:t xml:space="preserve"> Jr. no processo seletivo 2017/1.</w:t>
      </w:r>
    </w:p>
    <w:p w:rsidR="00003839" w:rsidRDefault="00003839" w:rsidP="000A0AC2">
      <w:pPr>
        <w:pStyle w:val="Ttulo2"/>
        <w:rPr>
          <w:szCs w:val="24"/>
        </w:rPr>
      </w:pPr>
      <w:r w:rsidRPr="0033114F">
        <w:rPr>
          <w:szCs w:val="24"/>
        </w:rPr>
        <w:t>Justificativa do projeto</w:t>
      </w:r>
    </w:p>
    <w:p w:rsidR="000A0AC2" w:rsidRPr="000A0AC2" w:rsidRDefault="000A0AC2" w:rsidP="000A0AC2">
      <w:pPr>
        <w:rPr>
          <w:lang w:val="pt-BR" w:eastAsia="pt-BR"/>
        </w:rPr>
      </w:pPr>
      <w:r>
        <w:rPr>
          <w:lang w:val="pt-BR" w:eastAsia="pt-BR"/>
        </w:rPr>
        <w:t>Aproveitando nosso processo trainee queremos ajudar a desenvolver o movimento empresa júnior oferecendo um de nossos serviços de graça e mostrar a importância do cumprimento de prazos e também de todo mundo estar como rede</w:t>
      </w:r>
    </w:p>
    <w:p w:rsidR="005473D0" w:rsidRPr="005473D0" w:rsidRDefault="005473D0" w:rsidP="005473D0">
      <w:pPr>
        <w:pStyle w:val="Ttulo2"/>
        <w:rPr>
          <w:szCs w:val="24"/>
        </w:rPr>
      </w:pPr>
      <w:r w:rsidRPr="005473D0">
        <w:rPr>
          <w:szCs w:val="24"/>
        </w:rPr>
        <w:t>Produto do projeto</w:t>
      </w:r>
    </w:p>
    <w:p w:rsidR="007374FA" w:rsidRPr="007374FA" w:rsidRDefault="007374FA" w:rsidP="007374FA">
      <w:pPr>
        <w:spacing w:after="240"/>
        <w:ind w:firstLine="567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O produto proverá uma forma de divulgar na web as informações sobre os serviços prestados pela empresa júnior, possibilitando conhecer a empresa, serviços, parceiros e contato de modo que sempre que necessário, os clientes tenham um ambiente seguro e agradável onde procurar essas informações.</w:t>
      </w:r>
    </w:p>
    <w:p w:rsidR="007374FA" w:rsidRPr="005473D0" w:rsidRDefault="007374FA" w:rsidP="005473D0">
      <w:pPr>
        <w:spacing w:after="240"/>
        <w:jc w:val="both"/>
        <w:rPr>
          <w:rFonts w:cs="Arial"/>
          <w:sz w:val="24"/>
          <w:szCs w:val="24"/>
          <w:lang w:val="pt-BR"/>
        </w:rPr>
      </w:pPr>
    </w:p>
    <w:p w:rsidR="00003839" w:rsidRDefault="009D3FC1" w:rsidP="00003839">
      <w:pPr>
        <w:pStyle w:val="Ttulo2"/>
        <w:rPr>
          <w:szCs w:val="24"/>
        </w:rPr>
      </w:pPr>
      <w:r>
        <w:rPr>
          <w:szCs w:val="24"/>
        </w:rPr>
        <w:t>Requisitos do site</w:t>
      </w:r>
    </w:p>
    <w:p w:rsidR="009D3FC1" w:rsidRDefault="009D3FC1" w:rsidP="009D3FC1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Menu fixo com as opções “Inicio</w:t>
      </w:r>
      <w:r w:rsidR="007076BF">
        <w:rPr>
          <w:rFonts w:ascii="Arial" w:hAnsi="Arial" w:cs="Arial"/>
          <w:szCs w:val="24"/>
          <w:lang w:val="pt-BR"/>
        </w:rPr>
        <w:t>”, “Sobre nós”, “Nossos serviços”, “Parceiros</w:t>
      </w:r>
      <w:r>
        <w:rPr>
          <w:rFonts w:ascii="Arial" w:hAnsi="Arial" w:cs="Arial"/>
          <w:szCs w:val="24"/>
          <w:lang w:val="pt-BR"/>
        </w:rPr>
        <w:t>”, “</w:t>
      </w:r>
      <w:r w:rsidR="006D7463">
        <w:rPr>
          <w:rFonts w:ascii="Arial" w:hAnsi="Arial" w:cs="Arial"/>
          <w:szCs w:val="24"/>
          <w:lang w:val="pt-BR"/>
        </w:rPr>
        <w:t>Contato”</w:t>
      </w:r>
    </w:p>
    <w:p w:rsidR="006D7463" w:rsidRDefault="007076BF" w:rsidP="009D3FC1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Seção “Inicio” com a logo da empresa e uma imagem de fundo</w:t>
      </w:r>
    </w:p>
    <w:p w:rsidR="007076BF" w:rsidRDefault="007076BF" w:rsidP="009D3FC1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Seção “Sobre nós” com uma breve descrição da empresa, missão, visão, valores e links do MEJ.</w:t>
      </w:r>
    </w:p>
    <w:p w:rsidR="007076BF" w:rsidRDefault="007076BF" w:rsidP="009D3FC1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Seção “Nossos serviços” com um ícone e uma breve descrição de cada serviço prestado pela EJ.</w:t>
      </w:r>
    </w:p>
    <w:p w:rsidR="007076BF" w:rsidRDefault="007076BF" w:rsidP="009D3FC1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Seção “Parceiros” com a logo dos parceiros da EJ.</w:t>
      </w:r>
    </w:p>
    <w:p w:rsidR="007076BF" w:rsidRPr="009D3FC1" w:rsidRDefault="007076BF" w:rsidP="009D3FC1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Seção “Contato” com formulário de contato, localização no </w:t>
      </w:r>
      <w:proofErr w:type="spellStart"/>
      <w:r>
        <w:rPr>
          <w:rFonts w:ascii="Arial" w:hAnsi="Arial" w:cs="Arial"/>
          <w:szCs w:val="24"/>
          <w:lang w:val="pt-BR"/>
        </w:rPr>
        <w:t>google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maps</w:t>
      </w:r>
      <w:proofErr w:type="spellEnd"/>
      <w:r>
        <w:rPr>
          <w:rFonts w:ascii="Arial" w:hAnsi="Arial" w:cs="Arial"/>
          <w:szCs w:val="24"/>
          <w:lang w:val="pt-BR"/>
        </w:rPr>
        <w:t xml:space="preserve"> e informações de contato.</w:t>
      </w:r>
    </w:p>
    <w:p w:rsidR="00003839" w:rsidRPr="00442B64" w:rsidRDefault="004816D4" w:rsidP="00AE6005">
      <w:pPr>
        <w:pStyle w:val="Ttulo2"/>
        <w:tabs>
          <w:tab w:val="left" w:pos="900"/>
        </w:tabs>
        <w:rPr>
          <w:szCs w:val="24"/>
        </w:rPr>
      </w:pPr>
      <w:r>
        <w:rPr>
          <w:szCs w:val="24"/>
        </w:rPr>
        <w:t>Orçamento</w:t>
      </w:r>
      <w:r w:rsidR="00003839" w:rsidRPr="00442B64">
        <w:rPr>
          <w:szCs w:val="24"/>
        </w:rPr>
        <w:t xml:space="preserve"> do </w:t>
      </w:r>
      <w:r w:rsidR="003637EE">
        <w:rPr>
          <w:szCs w:val="24"/>
        </w:rPr>
        <w:t>p</w:t>
      </w:r>
      <w:r w:rsidR="00003839" w:rsidRPr="00442B64">
        <w:rPr>
          <w:szCs w:val="24"/>
        </w:rPr>
        <w:t>rojeto</w:t>
      </w:r>
    </w:p>
    <w:p w:rsidR="00003839" w:rsidRDefault="009D3FC1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O projeto será totalmente gratuito.</w:t>
      </w:r>
    </w:p>
    <w:p w:rsidR="00A5496D" w:rsidRPr="007374FA" w:rsidRDefault="00003839" w:rsidP="00A5496D">
      <w:pPr>
        <w:pStyle w:val="Ttulo2"/>
        <w:tabs>
          <w:tab w:val="left" w:pos="720"/>
          <w:tab w:val="left" w:pos="900"/>
        </w:tabs>
        <w:rPr>
          <w:szCs w:val="24"/>
        </w:rPr>
      </w:pPr>
      <w:r w:rsidRPr="007D3A3F">
        <w:rPr>
          <w:szCs w:val="24"/>
        </w:rPr>
        <w:t xml:space="preserve">Plano de </w:t>
      </w:r>
      <w:r w:rsidR="003637EE">
        <w:rPr>
          <w:szCs w:val="24"/>
        </w:rPr>
        <w:t>e</w:t>
      </w:r>
      <w:r w:rsidRPr="007D3A3F">
        <w:rPr>
          <w:szCs w:val="24"/>
        </w:rPr>
        <w:t xml:space="preserve">ntregas e </w:t>
      </w:r>
      <w:r w:rsidR="003637EE">
        <w:rPr>
          <w:szCs w:val="24"/>
        </w:rPr>
        <w:t>m</w:t>
      </w:r>
      <w:r w:rsidRPr="007D3A3F">
        <w:rPr>
          <w:szCs w:val="24"/>
        </w:rPr>
        <w:t xml:space="preserve">arcos do </w:t>
      </w:r>
      <w:r w:rsidR="003637EE">
        <w:rPr>
          <w:szCs w:val="24"/>
        </w:rPr>
        <w:t>p</w:t>
      </w:r>
      <w:r w:rsidRPr="007D3A3F">
        <w:rPr>
          <w:szCs w:val="24"/>
        </w:rPr>
        <w:t>rojeto</w:t>
      </w:r>
    </w:p>
    <w:p w:rsidR="00003839" w:rsidRDefault="00A5496D" w:rsidP="00A5496D">
      <w:pPr>
        <w:tabs>
          <w:tab w:val="left" w:pos="2655"/>
        </w:tabs>
        <w:rPr>
          <w:lang w:val="pt-BR" w:eastAsia="pt-BR"/>
        </w:rPr>
      </w:pPr>
      <w:r>
        <w:rPr>
          <w:lang w:val="pt-BR" w:eastAsia="pt-BR"/>
        </w:rPr>
        <w:tab/>
      </w:r>
    </w:p>
    <w:p w:rsidR="00A5496D" w:rsidRDefault="00A5496D" w:rsidP="00A5496D">
      <w:pPr>
        <w:tabs>
          <w:tab w:val="left" w:pos="2655"/>
        </w:tabs>
        <w:rPr>
          <w:lang w:val="pt-BR" w:eastAsia="pt-BR"/>
        </w:rPr>
      </w:pPr>
      <w:r>
        <w:rPr>
          <w:lang w:val="pt-BR" w:eastAsia="pt-BR"/>
        </w:rPr>
        <w:t>03/04 a 21/04 – Entrega do material necessário para construção do site.</w:t>
      </w:r>
    </w:p>
    <w:p w:rsidR="00A5496D" w:rsidRDefault="00A5496D" w:rsidP="00A5496D">
      <w:pPr>
        <w:tabs>
          <w:tab w:val="left" w:pos="2655"/>
        </w:tabs>
        <w:rPr>
          <w:lang w:val="pt-BR" w:eastAsia="pt-BR"/>
        </w:rPr>
      </w:pPr>
      <w:r>
        <w:rPr>
          <w:lang w:val="pt-BR" w:eastAsia="pt-BR"/>
        </w:rPr>
        <w:t>0</w:t>
      </w:r>
      <w:r w:rsidR="00835E6A">
        <w:rPr>
          <w:lang w:val="pt-BR" w:eastAsia="pt-BR"/>
        </w:rPr>
        <w:t>2</w:t>
      </w:r>
      <w:r>
        <w:rPr>
          <w:lang w:val="pt-BR" w:eastAsia="pt-BR"/>
        </w:rPr>
        <w:t>/05 – Começo do desenvolvimento do site pelos trainees.</w:t>
      </w:r>
    </w:p>
    <w:p w:rsidR="00A5496D" w:rsidRDefault="00835E6A" w:rsidP="00A5496D">
      <w:pPr>
        <w:tabs>
          <w:tab w:val="left" w:pos="2655"/>
        </w:tabs>
        <w:rPr>
          <w:lang w:val="pt-BR" w:eastAsia="pt-BR"/>
        </w:rPr>
      </w:pPr>
      <w:r>
        <w:rPr>
          <w:lang w:val="pt-BR" w:eastAsia="pt-BR"/>
        </w:rPr>
        <w:t>17/05</w:t>
      </w:r>
      <w:r w:rsidR="00A5496D">
        <w:rPr>
          <w:lang w:val="pt-BR" w:eastAsia="pt-BR"/>
        </w:rPr>
        <w:t xml:space="preserve"> – Primeira entrega parcial de como está ficando o site.</w:t>
      </w:r>
    </w:p>
    <w:p w:rsidR="00A5496D" w:rsidRDefault="00A5496D" w:rsidP="00A5496D">
      <w:pPr>
        <w:tabs>
          <w:tab w:val="left" w:pos="2655"/>
        </w:tabs>
        <w:rPr>
          <w:lang w:val="pt-BR" w:eastAsia="pt-BR"/>
        </w:rPr>
      </w:pPr>
      <w:r>
        <w:rPr>
          <w:lang w:val="pt-BR" w:eastAsia="pt-BR"/>
        </w:rPr>
        <w:lastRenderedPageBreak/>
        <w:t>02/0</w:t>
      </w:r>
      <w:r w:rsidR="00835E6A">
        <w:rPr>
          <w:lang w:val="pt-BR" w:eastAsia="pt-BR"/>
        </w:rPr>
        <w:t>6</w:t>
      </w:r>
      <w:bookmarkStart w:id="0" w:name="_GoBack"/>
      <w:bookmarkEnd w:id="0"/>
      <w:r>
        <w:rPr>
          <w:lang w:val="pt-BR" w:eastAsia="pt-BR"/>
        </w:rPr>
        <w:t xml:space="preserve"> – Entrega do site.</w:t>
      </w:r>
    </w:p>
    <w:p w:rsidR="00A5496D" w:rsidRDefault="00A5496D" w:rsidP="00A5496D">
      <w:pPr>
        <w:tabs>
          <w:tab w:val="left" w:pos="2655"/>
        </w:tabs>
        <w:rPr>
          <w:lang w:val="pt-BR" w:eastAsia="pt-BR"/>
        </w:rPr>
      </w:pPr>
    </w:p>
    <w:p w:rsidR="00A5496D" w:rsidRPr="00A5496D" w:rsidRDefault="00A5496D" w:rsidP="00A5496D">
      <w:pPr>
        <w:tabs>
          <w:tab w:val="left" w:pos="2655"/>
        </w:tabs>
        <w:rPr>
          <w:lang w:val="pt-BR" w:eastAsia="pt-BR"/>
        </w:rPr>
      </w:pPr>
    </w:p>
    <w:sectPr w:rsidR="00A5496D" w:rsidRPr="00A5496D" w:rsidSect="009D1AB8">
      <w:footerReference w:type="default" r:id="rId7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35E" w:rsidRDefault="0063435E">
      <w:r>
        <w:separator/>
      </w:r>
    </w:p>
  </w:endnote>
  <w:endnote w:type="continuationSeparator" w:id="0">
    <w:p w:rsidR="0063435E" w:rsidRDefault="0063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urich XCn BT">
    <w:altName w:val="Myriad Pro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66A" w:rsidRPr="00A86B20" w:rsidRDefault="008E666A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35E" w:rsidRDefault="0063435E">
      <w:r>
        <w:separator/>
      </w:r>
    </w:p>
  </w:footnote>
  <w:footnote w:type="continuationSeparator" w:id="0">
    <w:p w:rsidR="0063435E" w:rsidRDefault="0063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A0635"/>
    <w:multiLevelType w:val="hybridMultilevel"/>
    <w:tmpl w:val="32C89752"/>
    <w:lvl w:ilvl="0" w:tplc="E3220A02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5F407E"/>
    <w:multiLevelType w:val="multilevel"/>
    <w:tmpl w:val="01A46D3C"/>
    <w:lvl w:ilvl="0">
      <w:start w:val="1"/>
      <w:numFmt w:val="upperRoman"/>
      <w:lvlText w:val="%1 - "/>
      <w:lvlJc w:val="left"/>
      <w:pPr>
        <w:tabs>
          <w:tab w:val="num" w:pos="284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D0641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73239A9"/>
    <w:multiLevelType w:val="multilevel"/>
    <w:tmpl w:val="8E7CC6CA"/>
    <w:lvl w:ilvl="0">
      <w:start w:val="1"/>
      <w:numFmt w:val="upperRoman"/>
      <w:lvlText w:val="%1 - "/>
      <w:lvlJc w:val="left"/>
      <w:pPr>
        <w:tabs>
          <w:tab w:val="num" w:pos="464"/>
        </w:tabs>
        <w:ind w:left="464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6D135E"/>
    <w:multiLevelType w:val="multilevel"/>
    <w:tmpl w:val="9B9C47A4"/>
    <w:lvl w:ilvl="0">
      <w:start w:val="1"/>
      <w:numFmt w:val="upperRoman"/>
      <w:lvlText w:val="%1 - 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8D7BE6"/>
    <w:multiLevelType w:val="multilevel"/>
    <w:tmpl w:val="293E8244"/>
    <w:lvl w:ilvl="0">
      <w:start w:val="1"/>
      <w:numFmt w:val="upperRoman"/>
      <w:lvlText w:val="%1 - 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8D"/>
    <w:rsid w:val="00003839"/>
    <w:rsid w:val="0002068F"/>
    <w:rsid w:val="0002273D"/>
    <w:rsid w:val="00026AF4"/>
    <w:rsid w:val="000618FB"/>
    <w:rsid w:val="000A0AC2"/>
    <w:rsid w:val="000B25CA"/>
    <w:rsid w:val="000B77FB"/>
    <w:rsid w:val="000D4198"/>
    <w:rsid w:val="000E1989"/>
    <w:rsid w:val="000E287D"/>
    <w:rsid w:val="000E55AD"/>
    <w:rsid w:val="001422C5"/>
    <w:rsid w:val="00146168"/>
    <w:rsid w:val="00190A3E"/>
    <w:rsid w:val="001E6FDD"/>
    <w:rsid w:val="002359E6"/>
    <w:rsid w:val="00250CF7"/>
    <w:rsid w:val="00266FF8"/>
    <w:rsid w:val="002A5F6F"/>
    <w:rsid w:val="003637EE"/>
    <w:rsid w:val="00371B35"/>
    <w:rsid w:val="003C0B83"/>
    <w:rsid w:val="003D1D3F"/>
    <w:rsid w:val="00411F88"/>
    <w:rsid w:val="0041798F"/>
    <w:rsid w:val="00434359"/>
    <w:rsid w:val="00447479"/>
    <w:rsid w:val="00456E35"/>
    <w:rsid w:val="004722B9"/>
    <w:rsid w:val="004816D4"/>
    <w:rsid w:val="00486D23"/>
    <w:rsid w:val="0049420B"/>
    <w:rsid w:val="004A497C"/>
    <w:rsid w:val="004B13EF"/>
    <w:rsid w:val="004E53F9"/>
    <w:rsid w:val="005424F6"/>
    <w:rsid w:val="005473D0"/>
    <w:rsid w:val="00553708"/>
    <w:rsid w:val="00582B60"/>
    <w:rsid w:val="00591344"/>
    <w:rsid w:val="00622B4C"/>
    <w:rsid w:val="0062782D"/>
    <w:rsid w:val="0063435E"/>
    <w:rsid w:val="00637699"/>
    <w:rsid w:val="00650228"/>
    <w:rsid w:val="006A6CF4"/>
    <w:rsid w:val="006D7463"/>
    <w:rsid w:val="006E5CD5"/>
    <w:rsid w:val="007076BF"/>
    <w:rsid w:val="00731A24"/>
    <w:rsid w:val="007374FA"/>
    <w:rsid w:val="0078571C"/>
    <w:rsid w:val="007A371D"/>
    <w:rsid w:val="007B1D23"/>
    <w:rsid w:val="007F6CD3"/>
    <w:rsid w:val="00835E6A"/>
    <w:rsid w:val="008537BE"/>
    <w:rsid w:val="008635DC"/>
    <w:rsid w:val="00891525"/>
    <w:rsid w:val="008B5F9C"/>
    <w:rsid w:val="008D6A4C"/>
    <w:rsid w:val="008E5D4D"/>
    <w:rsid w:val="008E666A"/>
    <w:rsid w:val="009D1AB8"/>
    <w:rsid w:val="009D3FC1"/>
    <w:rsid w:val="009F09D5"/>
    <w:rsid w:val="00A1048B"/>
    <w:rsid w:val="00A16855"/>
    <w:rsid w:val="00A22694"/>
    <w:rsid w:val="00A40B0F"/>
    <w:rsid w:val="00A47416"/>
    <w:rsid w:val="00A5496D"/>
    <w:rsid w:val="00A760D8"/>
    <w:rsid w:val="00A86B20"/>
    <w:rsid w:val="00AC6DEE"/>
    <w:rsid w:val="00AE6005"/>
    <w:rsid w:val="00B0711D"/>
    <w:rsid w:val="00B5427E"/>
    <w:rsid w:val="00B6097F"/>
    <w:rsid w:val="00B63C59"/>
    <w:rsid w:val="00B913F8"/>
    <w:rsid w:val="00B93A49"/>
    <w:rsid w:val="00BB2360"/>
    <w:rsid w:val="00BB444B"/>
    <w:rsid w:val="00BB5DD0"/>
    <w:rsid w:val="00BE3BAE"/>
    <w:rsid w:val="00C172CC"/>
    <w:rsid w:val="00C42709"/>
    <w:rsid w:val="00C62C06"/>
    <w:rsid w:val="00C94AAA"/>
    <w:rsid w:val="00CC733E"/>
    <w:rsid w:val="00CD0BFD"/>
    <w:rsid w:val="00CD298D"/>
    <w:rsid w:val="00CD7796"/>
    <w:rsid w:val="00D25501"/>
    <w:rsid w:val="00D27A91"/>
    <w:rsid w:val="00D3787C"/>
    <w:rsid w:val="00DC56B8"/>
    <w:rsid w:val="00DE57FC"/>
    <w:rsid w:val="00E04A19"/>
    <w:rsid w:val="00E148B6"/>
    <w:rsid w:val="00E417DE"/>
    <w:rsid w:val="00E4387A"/>
    <w:rsid w:val="00EB14A1"/>
    <w:rsid w:val="00EB359E"/>
    <w:rsid w:val="00ED733A"/>
    <w:rsid w:val="00EE2AFF"/>
    <w:rsid w:val="00EF2F22"/>
    <w:rsid w:val="00EF53A8"/>
    <w:rsid w:val="00F07842"/>
    <w:rsid w:val="00F35318"/>
    <w:rsid w:val="00F401C0"/>
    <w:rsid w:val="00F41B49"/>
    <w:rsid w:val="00F605A9"/>
    <w:rsid w:val="00FB646F"/>
    <w:rsid w:val="00FE22C9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8A6C25"/>
  <w15:chartTrackingRefBased/>
  <w15:docId w15:val="{3C500E67-2C87-4AAA-A436-46EEFC0C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83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C42709"/>
    <w:pPr>
      <w:keepNext/>
      <w:numPr>
        <w:numId w:val="5"/>
      </w:numPr>
      <w:overflowPunct/>
      <w:autoSpaceDE/>
      <w:autoSpaceDN/>
      <w:adjustRightInd/>
      <w:spacing w:before="240" w:after="60"/>
      <w:textAlignment w:val="auto"/>
      <w:outlineLvl w:val="1"/>
    </w:pPr>
    <w:rPr>
      <w:rFonts w:cs="Arial"/>
      <w:b/>
      <w:bCs/>
      <w:i/>
      <w:iCs/>
      <w:sz w:val="28"/>
      <w:szCs w:val="28"/>
      <w:lang w:val="pt-BR" w:eastAsia="pt-BR"/>
    </w:rPr>
  </w:style>
  <w:style w:type="paragraph" w:styleId="Ttulo3">
    <w:name w:val="heading 3"/>
    <w:basedOn w:val="Normal"/>
    <w:next w:val="Normal"/>
    <w:qFormat/>
    <w:rsid w:val="00C42709"/>
    <w:pPr>
      <w:keepNext/>
      <w:numPr>
        <w:numId w:val="6"/>
      </w:numPr>
      <w:overflowPunct/>
      <w:autoSpaceDE/>
      <w:autoSpaceDN/>
      <w:adjustRightInd/>
      <w:spacing w:after="60"/>
      <w:textAlignment w:val="auto"/>
      <w:outlineLvl w:val="2"/>
    </w:pPr>
    <w:rPr>
      <w:rFonts w:cs="Arial"/>
      <w:b/>
      <w:bCs/>
      <w:i/>
      <w:sz w:val="26"/>
      <w:szCs w:val="26"/>
      <w:lang w:val="pt-BR" w:eastAsia="pt-BR"/>
    </w:rPr>
  </w:style>
  <w:style w:type="paragraph" w:styleId="Ttulo6">
    <w:name w:val="heading 6"/>
    <w:basedOn w:val="Normal"/>
    <w:next w:val="Normal"/>
    <w:qFormat/>
    <w:rsid w:val="0000383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Text">
    <w:name w:val="Normal Table Text"/>
    <w:basedOn w:val="Normal"/>
    <w:rsid w:val="00003839"/>
    <w:rPr>
      <w:rFonts w:ascii="Times New Roman" w:hAnsi="Times New Roman"/>
      <w:sz w:val="24"/>
    </w:rPr>
  </w:style>
  <w:style w:type="paragraph" w:customStyle="1" w:styleId="heading1wlines">
    <w:name w:val="heading 1 w/ lines"/>
    <w:basedOn w:val="Ttulo1"/>
    <w:rsid w:val="00003839"/>
    <w:pPr>
      <w:tabs>
        <w:tab w:val="left" w:leader="underscore" w:pos="9274"/>
      </w:tabs>
      <w:outlineLvl w:val="9"/>
    </w:pPr>
    <w:rPr>
      <w:rFonts w:ascii="Times New Roman" w:hAnsi="Times New Roman" w:cs="Times New Roman"/>
      <w:b/>
      <w:sz w:val="24"/>
    </w:rPr>
  </w:style>
  <w:style w:type="paragraph" w:styleId="Corpodetexto">
    <w:name w:val="Body Text"/>
    <w:basedOn w:val="Normal"/>
    <w:rsid w:val="00003839"/>
    <w:pPr>
      <w:spacing w:after="120" w:line="240" w:lineRule="atLeast"/>
    </w:pPr>
    <w:rPr>
      <w:color w:val="0000FF"/>
    </w:rPr>
  </w:style>
  <w:style w:type="paragraph" w:styleId="NormalWeb">
    <w:name w:val="Normal (Web)"/>
    <w:basedOn w:val="Normal"/>
    <w:uiPriority w:val="99"/>
    <w:semiHidden/>
    <w:unhideWhenUsed/>
    <w:rsid w:val="007374F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Downloads\Template_Scope_Statemen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Template_Scope_Statement</Template>
  <TotalTime>108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SCOPE STATEMENT</vt:lpstr>
      <vt:lpstr>SCOPE STATEMENT</vt:lpstr>
      <vt:lpstr>    Time do Projeto</vt:lpstr>
      <vt:lpstr>    Descrição do Projeto</vt:lpstr>
      <vt:lpstr>    Objetivo do projeto</vt:lpstr>
      <vt:lpstr>    Justificativa do projeto</vt:lpstr>
      <vt:lpstr>    Produto do projeto</vt:lpstr>
      <vt:lpstr>    Expectativa do cliente</vt:lpstr>
      <vt:lpstr>    Fatores de sucesso do projeto</vt:lpstr>
      <vt:lpstr>    Restrições</vt:lpstr>
      <vt:lpstr>    Premissas</vt:lpstr>
      <vt:lpstr>    Exclusões específicas</vt:lpstr>
      <vt:lpstr>    Principais atividades e estratégias do projeto</vt:lpstr>
      <vt:lpstr>        [Digite uma área do escopo do projeto]</vt:lpstr>
      <vt:lpstr>        [Digite uma área do escopo do projeto]</vt:lpstr>
      <vt:lpstr>        [Digite uma área do escopo do projeto]</vt:lpstr>
      <vt:lpstr>        [Digite uma área do escopo do projeto]</vt:lpstr>
      <vt:lpstr>    Entregas do projeto</vt:lpstr>
      <vt:lpstr>    Orçamento do projeto</vt:lpstr>
      <vt:lpstr>    Plano de entregas e marcos do projeto</vt:lpstr>
    </vt:vector>
  </TitlesOfParts>
  <Company>www.ricardovargas.com.br</Company>
  <LinksUpToDate>false</LinksUpToDate>
  <CharactersWithSpaces>2016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subject/>
  <dc:creator>alexandre.m.medina@hotmail.com</dc:creator>
  <cp:keywords/>
  <dc:description/>
  <cp:lastModifiedBy>alexandre.m.medina@hotmail.com</cp:lastModifiedBy>
  <cp:revision>8</cp:revision>
  <cp:lastPrinted>2003-02-06T19:45:00Z</cp:lastPrinted>
  <dcterms:created xsi:type="dcterms:W3CDTF">2017-03-24T19:52:00Z</dcterms:created>
  <dcterms:modified xsi:type="dcterms:W3CDTF">2017-04-25T19:08:00Z</dcterms:modified>
</cp:coreProperties>
</file>